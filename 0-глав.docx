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311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F2841" w:rsidRDefault="00DF2841">
          <w:pPr>
            <w:pStyle w:val="a6"/>
          </w:pPr>
          <w:r>
            <w:t>Оглавление</w:t>
          </w:r>
        </w:p>
        <w:p w:rsidR="00DF2841" w:rsidRDefault="00DF284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646728" w:history="1">
            <w:r w:rsidRPr="0023011A">
              <w:rPr>
                <w:rStyle w:val="a7"/>
                <w:noProof/>
              </w:rPr>
              <w:t>IT-Специалисты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41" w:rsidRDefault="00DF284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4646729" w:history="1">
            <w:r w:rsidRPr="0023011A">
              <w:rPr>
                <w:rStyle w:val="a7"/>
                <w:noProof/>
              </w:rPr>
              <w:t xml:space="preserve">Востребованность </w:t>
            </w:r>
            <w:r w:rsidRPr="0023011A">
              <w:rPr>
                <w:rStyle w:val="a7"/>
                <w:noProof/>
                <w:lang w:val="en-US"/>
              </w:rPr>
              <w:t>IT-</w:t>
            </w:r>
            <w:r w:rsidRPr="0023011A">
              <w:rPr>
                <w:rStyle w:val="a7"/>
                <w:noProof/>
              </w:rPr>
              <w:t>специалистов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_Toc494646729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41" w:rsidRDefault="00DF284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4646730" w:history="1">
            <w:r w:rsidRPr="0023011A">
              <w:rPr>
                <w:rStyle w:val="a7"/>
                <w:noProof/>
              </w:rPr>
              <w:t>Типичные профессии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_Toc494646730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41" w:rsidRDefault="00DF2841">
          <w:r>
            <w:fldChar w:fldCharType="end"/>
          </w:r>
        </w:p>
      </w:sdtContent>
    </w:sdt>
    <w:p w:rsidR="00DF2841" w:rsidRPr="00DF2841" w:rsidRDefault="00DF2841" w:rsidP="00DF2841">
      <w:pPr>
        <w:pStyle w:val="1"/>
        <w:rPr>
          <w:szCs w:val="20"/>
        </w:rPr>
      </w:pPr>
      <w:bookmarkStart w:id="0" w:name="_Toc494646728"/>
      <w:r w:rsidRPr="00DF2841">
        <w:rPr>
          <w:szCs w:val="20"/>
        </w:rPr>
        <w:t>IT-Специалисты</w:t>
      </w:r>
      <w:bookmarkEnd w:id="0"/>
    </w:p>
    <w:p w:rsidR="00DF2841" w:rsidRPr="00DF2841" w:rsidRDefault="00DF2841" w:rsidP="00DF2841">
      <w:pPr>
        <w:pStyle w:val="a4"/>
      </w:pPr>
      <w:r w:rsidRPr="00DF2841">
        <w:rPr>
          <w:szCs w:val="20"/>
        </w:rPr>
        <w:t xml:space="preserve">IT-специалисты нужны в любой компании, независимо от масштаба деятельности. Сейчас эта профессия очень востребована, так как в России появляется </w:t>
      </w:r>
      <w:proofErr w:type="gramStart"/>
      <w:r w:rsidRPr="00DF2841">
        <w:rPr>
          <w:szCs w:val="20"/>
        </w:rPr>
        <w:t>много заграничных</w:t>
      </w:r>
      <w:proofErr w:type="gramEnd"/>
      <w:r w:rsidRPr="00DF2841">
        <w:rPr>
          <w:szCs w:val="20"/>
        </w:rPr>
        <w:t xml:space="preserve"> фирм. </w:t>
      </w:r>
    </w:p>
    <w:p w:rsidR="00DF2841" w:rsidRDefault="00DF2841">
      <w:pPr>
        <w:rPr>
          <w:rFonts w:ascii="Arial" w:hAnsi="Arial"/>
          <w:i/>
          <w:color w:val="000000" w:themeColor="text1"/>
          <w:sz w:val="24"/>
        </w:rPr>
      </w:pPr>
      <w:r>
        <w:br w:type="page"/>
      </w:r>
    </w:p>
    <w:p w:rsidR="00DF2841" w:rsidRPr="00DF2841" w:rsidRDefault="00DF2841" w:rsidP="00DF2841">
      <w:pPr>
        <w:pStyle w:val="1"/>
      </w:pPr>
      <w:bookmarkStart w:id="1" w:name="_Toc494646729"/>
      <w:proofErr w:type="spellStart"/>
      <w:r>
        <w:lastRenderedPageBreak/>
        <w:t>Востребованность</w:t>
      </w:r>
      <w:proofErr w:type="spellEnd"/>
      <w:r>
        <w:t xml:space="preserve"> </w:t>
      </w:r>
      <w:r>
        <w:rPr>
          <w:lang w:val="en-US"/>
        </w:rPr>
        <w:t>IT-</w:t>
      </w:r>
      <w:r>
        <w:t>специалистов</w:t>
      </w:r>
      <w:bookmarkEnd w:id="1"/>
    </w:p>
    <w:p w:rsidR="00DF2841" w:rsidRDefault="00DF2841" w:rsidP="00DF2841">
      <w:pPr>
        <w:pStyle w:val="a"/>
        <w:rPr>
          <w:shd w:val="clear" w:color="auto" w:fill="FFFFFF"/>
        </w:rPr>
      </w:pPr>
      <w:r w:rsidRPr="00DF2841">
        <w:rPr>
          <w:shd w:val="clear" w:color="auto" w:fill="FFFFFF"/>
        </w:rPr>
        <w:t>IT-специалист – профессия очень востребованная и нужная. Многие предприятия заканчивают свое существование без этих сотрудников.</w:t>
      </w:r>
    </w:p>
    <w:p w:rsidR="00DF2841" w:rsidRPr="00DF2841" w:rsidRDefault="00DF2841" w:rsidP="00DF2841">
      <w:pPr>
        <w:rPr>
          <w:rFonts w:ascii="Baltica" w:hAnsi="Baltica"/>
          <w:sz w:val="40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DF2841" w:rsidRDefault="00DF2841" w:rsidP="00DF2841">
      <w:pPr>
        <w:pStyle w:val="1"/>
      </w:pPr>
      <w:bookmarkStart w:id="2" w:name="_Toc494646730"/>
      <w:r>
        <w:lastRenderedPageBreak/>
        <w:t>Типичные профессии</w:t>
      </w:r>
      <w:bookmarkEnd w:id="2"/>
    </w:p>
    <w:p w:rsidR="00DF2841" w:rsidRPr="00DF2841" w:rsidRDefault="00DF2841" w:rsidP="00DF2841">
      <w:pPr>
        <w:pStyle w:val="a4"/>
        <w:rPr>
          <w:szCs w:val="20"/>
        </w:rPr>
      </w:pPr>
      <w:r w:rsidRPr="00DF2841">
        <w:rPr>
          <w:szCs w:val="20"/>
        </w:rPr>
        <w:t>В нашем городе все привыкли к тому, что выпускники наших школ выбирают довольно типичные профессии, такие как врач, парикмахер, риэлтор, адвокат, учитель, бухгалтер и другие. Более того, многие и не подозревают о существовании более интересных профессий, связанных с различными сферами деятельности. Конечно, все перечисленные мной профессии незаменимы в нашей жизни, но, если человек хорошо окончил школу, почему бы не попытаться попробовать свои силы в профессиях более тяжелых умственных способностей?</w:t>
      </w:r>
    </w:p>
    <w:p w:rsidR="00242015" w:rsidRPr="00DF2841" w:rsidRDefault="00242015" w:rsidP="00DF2841"/>
    <w:sectPr w:rsidR="00242015" w:rsidRPr="00DF2841" w:rsidSect="002F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ltic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10FB7"/>
    <w:multiLevelType w:val="hybridMultilevel"/>
    <w:tmpl w:val="3640BF7A"/>
    <w:lvl w:ilvl="0" w:tplc="CEA8A0C2">
      <w:start w:val="1"/>
      <w:numFmt w:val="decimal"/>
      <w:pStyle w:val="a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characterSpacingControl w:val="doNotCompress"/>
  <w:compat/>
  <w:rsids>
    <w:rsidRoot w:val="00DF2841"/>
    <w:rsid w:val="00065E1D"/>
    <w:rsid w:val="00242015"/>
    <w:rsid w:val="002F63A3"/>
    <w:rsid w:val="00307E70"/>
    <w:rsid w:val="00577714"/>
    <w:rsid w:val="00681E91"/>
    <w:rsid w:val="007B03EC"/>
    <w:rsid w:val="008D3E3D"/>
    <w:rsid w:val="00D20229"/>
    <w:rsid w:val="00DA308C"/>
    <w:rsid w:val="00DF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144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63A3"/>
  </w:style>
  <w:style w:type="paragraph" w:styleId="1">
    <w:name w:val="heading 1"/>
    <w:basedOn w:val="a0"/>
    <w:next w:val="a0"/>
    <w:link w:val="10"/>
    <w:uiPriority w:val="9"/>
    <w:qFormat/>
    <w:rsid w:val="00DF2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Алексей"/>
    <w:basedOn w:val="a0"/>
    <w:qFormat/>
    <w:rsid w:val="00242015"/>
    <w:pPr>
      <w:spacing w:before="240" w:after="240"/>
      <w:ind w:firstLine="720"/>
      <w:jc w:val="center"/>
    </w:pPr>
    <w:rPr>
      <w:rFonts w:ascii="Arial" w:hAnsi="Arial"/>
      <w:i/>
      <w:color w:val="000000" w:themeColor="text1"/>
      <w:sz w:val="24"/>
    </w:rPr>
  </w:style>
  <w:style w:type="paragraph" w:customStyle="1" w:styleId="a">
    <w:name w:val="Лаунерт"/>
    <w:basedOn w:val="a0"/>
    <w:qFormat/>
    <w:rsid w:val="00307E70"/>
    <w:pPr>
      <w:numPr>
        <w:numId w:val="1"/>
      </w:numPr>
      <w:tabs>
        <w:tab w:val="left" w:pos="2835"/>
        <w:tab w:val="left" w:pos="5670"/>
      </w:tabs>
    </w:pPr>
    <w:rPr>
      <w:rFonts w:ascii="Baltica" w:hAnsi="Baltica"/>
      <w:sz w:val="40"/>
    </w:rPr>
  </w:style>
  <w:style w:type="paragraph" w:styleId="a5">
    <w:name w:val="Normal (Web)"/>
    <w:basedOn w:val="a0"/>
    <w:uiPriority w:val="99"/>
    <w:semiHidden/>
    <w:unhideWhenUsed/>
    <w:rsid w:val="00DF2841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F28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0"/>
    <w:uiPriority w:val="39"/>
    <w:semiHidden/>
    <w:unhideWhenUsed/>
    <w:qFormat/>
    <w:rsid w:val="00DF2841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DF2841"/>
    <w:pPr>
      <w:spacing w:after="100"/>
    </w:pPr>
  </w:style>
  <w:style w:type="character" w:styleId="a7">
    <w:name w:val="Hyperlink"/>
    <w:basedOn w:val="a1"/>
    <w:uiPriority w:val="99"/>
    <w:unhideWhenUsed/>
    <w:rsid w:val="00DF2841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DF284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F28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48;&#1085;&#1092;&#1086;&#1088;&#1084;&#1072;&#1090;&#1080;&#1082;&#1072;\&#1040;&#1083;&#1077;&#1082;&#1089;&#1077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466EE-BF64-4DD8-A473-E02F0DD01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Алексей</Template>
  <TotalTime>5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2017-10-01T16:38:00Z</dcterms:created>
  <dcterms:modified xsi:type="dcterms:W3CDTF">2017-10-01T16:43:00Z</dcterms:modified>
</cp:coreProperties>
</file>