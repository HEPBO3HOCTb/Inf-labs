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876883287"/>
        <w:docPartObj>
          <w:docPartGallery w:val="Table of Contents"/>
          <w:docPartUnique/>
        </w:docPartObj>
      </w:sdtPr>
      <w:sdtContent>
        <w:p w:rsidR="00110CB9" w:rsidRDefault="00110CB9">
          <w:pPr>
            <w:pStyle w:val="a5"/>
          </w:pPr>
          <w:r w:rsidRPr="00110CB9">
            <w:rPr>
              <w:color w:val="7030A0"/>
            </w:rPr>
            <w:t>Оглавление</w:t>
          </w:r>
        </w:p>
        <w:p w:rsidR="00110CB9" w:rsidRDefault="004E45B0">
          <w:pPr>
            <w:pStyle w:val="11"/>
            <w:tabs>
              <w:tab w:val="right" w:leader="dot" w:pos="9345"/>
            </w:tabs>
            <w:rPr>
              <w:noProof/>
              <w:lang w:eastAsia="ru-RU"/>
            </w:rPr>
          </w:pPr>
          <w:r w:rsidRPr="004E45B0">
            <w:fldChar w:fldCharType="begin"/>
          </w:r>
          <w:r w:rsidR="00110CB9">
            <w:instrText xml:space="preserve"> TOC \o "1-3" \h \z \u </w:instrText>
          </w:r>
          <w:r w:rsidRPr="004E45B0">
            <w:fldChar w:fldCharType="separate"/>
          </w:r>
          <w:hyperlink w:anchor="_Toc494718321" w:history="1">
            <w:r w:rsidR="00110CB9" w:rsidRPr="00A0543C">
              <w:rPr>
                <w:rStyle w:val="aa"/>
                <w:noProof/>
              </w:rPr>
              <w:t>1 первая страница</w:t>
            </w:r>
            <w:r w:rsidR="00110CB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10CB9">
              <w:rPr>
                <w:noProof/>
                <w:webHidden/>
              </w:rPr>
              <w:instrText xml:space="preserve"> PAGEREF _Toc494718321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0CB9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0CB9" w:rsidRDefault="004E45B0">
          <w:pPr>
            <w:pStyle w:val="21"/>
            <w:tabs>
              <w:tab w:val="right" w:leader="dot" w:pos="9345"/>
            </w:tabs>
            <w:rPr>
              <w:noProof/>
              <w:lang w:eastAsia="ru-RU"/>
            </w:rPr>
          </w:pPr>
          <w:hyperlink w:anchor="_Toc494718322" w:history="1">
            <w:r w:rsidR="00110CB9" w:rsidRPr="00A0543C">
              <w:rPr>
                <w:rStyle w:val="aa"/>
                <w:noProof/>
              </w:rPr>
              <w:t>подзаголовок</w:t>
            </w:r>
            <w:r w:rsidR="00110CB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10CB9">
              <w:rPr>
                <w:noProof/>
                <w:webHidden/>
              </w:rPr>
              <w:instrText xml:space="preserve"> PAGEREF _Toc494718322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0CB9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0CB9" w:rsidRDefault="004E45B0">
          <w:pPr>
            <w:pStyle w:val="11"/>
            <w:tabs>
              <w:tab w:val="right" w:leader="dot" w:pos="9345"/>
            </w:tabs>
            <w:rPr>
              <w:noProof/>
              <w:lang w:eastAsia="ru-RU"/>
            </w:rPr>
          </w:pPr>
          <w:hyperlink w:anchor="_Toc494718323" w:history="1">
            <w:r w:rsidR="00110CB9" w:rsidRPr="00A0543C">
              <w:rPr>
                <w:rStyle w:val="aa"/>
                <w:noProof/>
              </w:rPr>
              <w:t>1 Страница два</w:t>
            </w:r>
            <w:r w:rsidR="00110CB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10CB9">
              <w:rPr>
                <w:noProof/>
                <w:webHidden/>
              </w:rPr>
              <w:instrText xml:space="preserve"> PAGEREF _Toc494718323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0CB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0CB9" w:rsidRDefault="004E45B0">
          <w:pPr>
            <w:pStyle w:val="21"/>
            <w:tabs>
              <w:tab w:val="right" w:leader="dot" w:pos="9345"/>
            </w:tabs>
            <w:rPr>
              <w:noProof/>
              <w:lang w:eastAsia="ru-RU"/>
            </w:rPr>
          </w:pPr>
          <w:hyperlink w:anchor="_Toc494718324" w:history="1">
            <w:r w:rsidR="00110CB9" w:rsidRPr="00A0543C">
              <w:rPr>
                <w:rStyle w:val="aa"/>
                <w:noProof/>
              </w:rPr>
              <w:t>2 Подзаголовок</w:t>
            </w:r>
            <w:r w:rsidR="00110CB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10CB9">
              <w:rPr>
                <w:noProof/>
                <w:webHidden/>
              </w:rPr>
              <w:instrText xml:space="preserve"> PAGEREF _Toc494718324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0CB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0CB9" w:rsidRDefault="004E45B0">
          <w:pPr>
            <w:pStyle w:val="21"/>
            <w:tabs>
              <w:tab w:val="right" w:leader="dot" w:pos="9345"/>
            </w:tabs>
            <w:rPr>
              <w:noProof/>
              <w:lang w:eastAsia="ru-RU"/>
            </w:rPr>
          </w:pPr>
          <w:hyperlink w:anchor="_Toc494718325" w:history="1">
            <w:r w:rsidR="00110CB9" w:rsidRPr="00A0543C">
              <w:rPr>
                <w:rStyle w:val="aa"/>
                <w:noProof/>
              </w:rPr>
              <w:t>3 Подзаголовок 2.0</w:t>
            </w:r>
            <w:r w:rsidR="00110CB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10CB9">
              <w:rPr>
                <w:noProof/>
                <w:webHidden/>
              </w:rPr>
              <w:instrText xml:space="preserve"> PAGEREF _Toc494718325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0CB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0CB9" w:rsidRDefault="004E45B0">
          <w:r>
            <w:fldChar w:fldCharType="end"/>
          </w:r>
        </w:p>
      </w:sdtContent>
    </w:sdt>
    <w:p w:rsidR="00B23B3C" w:rsidRDefault="00B23B3C">
      <w:pPr>
        <w:pStyle w:val="3"/>
        <w:ind w:left="446"/>
      </w:pPr>
    </w:p>
    <w:p w:rsidR="00110CB9" w:rsidRPr="00110CB9" w:rsidRDefault="00110CB9" w:rsidP="00110CB9">
      <w:pPr>
        <w:pStyle w:val="1"/>
        <w:rPr>
          <w:color w:val="7030A0"/>
        </w:rPr>
      </w:pPr>
      <w:bookmarkStart w:id="0" w:name="_Toc494718321"/>
      <w:r>
        <w:rPr>
          <w:color w:val="7030A0"/>
        </w:rPr>
        <w:t xml:space="preserve">1 </w:t>
      </w:r>
      <w:r w:rsidRPr="00110CB9">
        <w:rPr>
          <w:color w:val="7030A0"/>
        </w:rPr>
        <w:t>первая страница</w:t>
      </w:r>
      <w:bookmarkEnd w:id="0"/>
    </w:p>
    <w:p w:rsidR="00110CB9" w:rsidRPr="00110CB9" w:rsidRDefault="00110CB9" w:rsidP="00110CB9">
      <w:pPr>
        <w:pStyle w:val="2"/>
        <w:rPr>
          <w:color w:val="7030A0"/>
        </w:rPr>
      </w:pPr>
      <w:bookmarkStart w:id="1" w:name="_Toc494718322"/>
      <w:r w:rsidRPr="00110CB9">
        <w:rPr>
          <w:color w:val="7030A0"/>
        </w:rPr>
        <w:t>подзаголовок</w:t>
      </w:r>
      <w:bookmarkEnd w:id="1"/>
      <w:r w:rsidRPr="00110CB9">
        <w:rPr>
          <w:color w:val="7030A0"/>
        </w:rPr>
        <w:t xml:space="preserve"> </w:t>
      </w:r>
    </w:p>
    <w:p w:rsidR="00B23B3C" w:rsidRPr="001E54ED" w:rsidRDefault="00B23B3C" w:rsidP="001E54ED">
      <w:pPr>
        <w:pStyle w:val="a4"/>
      </w:pPr>
      <w:bookmarkStart w:id="2" w:name="_Toc494718163"/>
      <w:bookmarkStart w:id="3" w:name="_Toc494718189"/>
      <w:r w:rsidRPr="001E54ED">
        <w:t>Еще один прием автоматизации подготовки текста - работа с таблицей стилей.  Таблица стилей позволяет приписывать правила оформления - стили форматирования - отдельным абзацам документа. Элементом таблицы является стиль, или дескриптор, содержащий полную информацию о способе оформления абзаца. Наличие стандартных стилей позволяет форматировать не только основной текст, но и колонтитулы, сноски, заголовки. При этом появляется возможность автоматического построения оглавления. Таблица стилей сохраняется вместе с файлом документа и активизируется при открытии документа.</w:t>
      </w:r>
      <w:bookmarkEnd w:id="2"/>
      <w:bookmarkEnd w:id="3"/>
      <w:r w:rsidRPr="001E54ED">
        <w:t xml:space="preserve"> </w:t>
      </w:r>
    </w:p>
    <w:p w:rsidR="00B23B3C" w:rsidRDefault="00B23B3C">
      <w:r>
        <w:br w:type="page"/>
      </w:r>
    </w:p>
    <w:p w:rsidR="00110CB9" w:rsidRPr="00110CB9" w:rsidRDefault="00110CB9" w:rsidP="00110CB9">
      <w:pPr>
        <w:pStyle w:val="1"/>
        <w:rPr>
          <w:color w:val="7030A0"/>
        </w:rPr>
      </w:pPr>
      <w:bookmarkStart w:id="4" w:name="_Toc494718323"/>
      <w:r w:rsidRPr="00110CB9">
        <w:rPr>
          <w:color w:val="7030A0"/>
        </w:rPr>
        <w:lastRenderedPageBreak/>
        <w:t>1 Страница два</w:t>
      </w:r>
      <w:bookmarkEnd w:id="4"/>
      <w:r w:rsidRPr="00110CB9">
        <w:rPr>
          <w:color w:val="7030A0"/>
        </w:rPr>
        <w:t xml:space="preserve"> </w:t>
      </w:r>
    </w:p>
    <w:p w:rsidR="00110CB9" w:rsidRPr="00110CB9" w:rsidRDefault="00110CB9" w:rsidP="00110CB9">
      <w:pPr>
        <w:pStyle w:val="2"/>
        <w:rPr>
          <w:color w:val="7030A0"/>
        </w:rPr>
      </w:pPr>
      <w:bookmarkStart w:id="5" w:name="_Toc494718324"/>
      <w:r w:rsidRPr="00110CB9">
        <w:rPr>
          <w:color w:val="7030A0"/>
        </w:rPr>
        <w:t>2 Подзаголовок</w:t>
      </w:r>
      <w:bookmarkEnd w:id="5"/>
    </w:p>
    <w:p w:rsidR="00110CB9" w:rsidRPr="00110CB9" w:rsidRDefault="00110CB9" w:rsidP="00110CB9">
      <w:pPr>
        <w:pStyle w:val="2"/>
        <w:rPr>
          <w:color w:val="7030A0"/>
        </w:rPr>
      </w:pPr>
      <w:bookmarkStart w:id="6" w:name="_Toc494718325"/>
      <w:r w:rsidRPr="00110CB9">
        <w:rPr>
          <w:color w:val="7030A0"/>
        </w:rPr>
        <w:t>3 Подзаголовок 2.0</w:t>
      </w:r>
      <w:bookmarkEnd w:id="6"/>
    </w:p>
    <w:p w:rsidR="00110CB9" w:rsidRDefault="00110CB9" w:rsidP="00110CB9">
      <w:pPr>
        <w:pStyle w:val="a"/>
        <w:numPr>
          <w:ilvl w:val="0"/>
          <w:numId w:val="0"/>
        </w:numPr>
        <w:ind w:left="1800"/>
        <w:jc w:val="both"/>
      </w:pPr>
    </w:p>
    <w:p w:rsidR="00B23B3C" w:rsidRPr="001E54ED" w:rsidRDefault="00B23B3C" w:rsidP="001E54ED">
      <w:pPr>
        <w:pStyle w:val="a"/>
      </w:pPr>
      <w:r w:rsidRPr="001E54ED">
        <w:t xml:space="preserve">Для создания собственного стиля, как правило, используется уже имеющийся стиль, который модифицируется в соответствии с нуждами пользователя, поскольку создание собственного стиля - непростая задача. </w:t>
      </w:r>
      <w:proofErr w:type="gramStart"/>
      <w:r w:rsidRPr="001E54ED">
        <w:t>Создание собственного стиля осуществляется через панель Главная, меню Стили.</w:t>
      </w:r>
      <w:proofErr w:type="gramEnd"/>
      <w:r w:rsidRPr="001E54ED">
        <w:t xml:space="preserve"> В правом нижнем углу выбирается опция Открытие окна стилей и в появившемся окне выбирают опцию</w:t>
      </w:r>
      <w:proofErr w:type="gramStart"/>
      <w:r w:rsidRPr="001E54ED">
        <w:t xml:space="preserve"> С</w:t>
      </w:r>
      <w:proofErr w:type="gramEnd"/>
      <w:r w:rsidRPr="001E54ED">
        <w:t xml:space="preserve">оздать стиль. В окне Создание стиля в качестве базового стиля рекомендуется выбрать стиль Обычный. </w:t>
      </w:r>
    </w:p>
    <w:p w:rsidR="00B23B3C" w:rsidRPr="001E54ED" w:rsidRDefault="00B23B3C" w:rsidP="001E54ED">
      <w:pPr>
        <w:pStyle w:val="a"/>
      </w:pPr>
      <w:r w:rsidRPr="001E54ED">
        <w:t xml:space="preserve">Диалоговое окно через кнопку Формат позволяет выполнить требуемую перенастройку стиля. В поле Имя следует ввести имя нового стиля. </w:t>
      </w:r>
    </w:p>
    <w:p w:rsidR="00B23B3C" w:rsidRDefault="00B23B3C" w:rsidP="00B23B3C">
      <w:pPr>
        <w:jc w:val="left"/>
      </w:pPr>
    </w:p>
    <w:p w:rsidR="00B23B3C" w:rsidRDefault="00B23B3C" w:rsidP="00B23B3C"/>
    <w:p w:rsidR="00B23B3C" w:rsidRDefault="00B23B3C">
      <w:r>
        <w:br w:type="page"/>
      </w:r>
    </w:p>
    <w:p w:rsidR="00B23B3C" w:rsidRPr="005A1041" w:rsidRDefault="00B23B3C" w:rsidP="00B23B3C">
      <w:pPr>
        <w:pStyle w:val="a8"/>
      </w:pPr>
      <w:r w:rsidRPr="005A1041">
        <w:lastRenderedPageBreak/>
        <w:t>Декану ФАПУ ФГБОУ ВО «КГТУ»</w:t>
      </w:r>
    </w:p>
    <w:p w:rsidR="00B23B3C" w:rsidRPr="005A1041" w:rsidRDefault="00B23B3C" w:rsidP="00B23B3C">
      <w:pPr>
        <w:pStyle w:val="a8"/>
      </w:pPr>
      <w:r w:rsidRPr="005A1041">
        <w:t xml:space="preserve">доц. Калинину А.В.                                                </w:t>
      </w:r>
      <w:r>
        <w:t xml:space="preserve">от ст. гр. 17-ВТ-2 </w:t>
      </w:r>
      <w:proofErr w:type="spellStart"/>
      <w:r>
        <w:t>Ярош</w:t>
      </w:r>
      <w:proofErr w:type="spellEnd"/>
      <w:r>
        <w:t xml:space="preserve"> Д.А.</w:t>
      </w:r>
    </w:p>
    <w:p w:rsidR="00B23B3C" w:rsidRDefault="00B23B3C" w:rsidP="00B23B3C">
      <w:pPr>
        <w:pStyle w:val="a9"/>
        <w:rPr>
          <w:rFonts w:cstheme="minorHAnsi"/>
        </w:rPr>
      </w:pPr>
      <w:r w:rsidRPr="005A1041">
        <w:rPr>
          <w:rFonts w:cstheme="minorHAnsi"/>
        </w:rPr>
        <w:t>Служебная записка</w:t>
      </w:r>
    </w:p>
    <w:p w:rsidR="004B2812" w:rsidRDefault="00B23B3C" w:rsidP="004B2812">
      <w:pPr>
        <w:keepNext/>
        <w:widowControl w:val="0"/>
        <w:jc w:val="both"/>
      </w:pPr>
      <w:r>
        <w:t xml:space="preserve">Прошу назначить мне стипендию имени В.Ф. Пономарева. В настоящий момент получаю базовую стипендию в размере </w:t>
      </w:r>
      <w:r w:rsidRPr="00272539">
        <w:rPr>
          <w:b/>
          <w:i/>
          <w:color w:val="7030A0"/>
        </w:rPr>
        <w:t xml:space="preserve"> </w:t>
      </w:r>
      <w:r w:rsidR="004B2812" w:rsidRPr="007363F1">
        <w:rPr>
          <w:b/>
          <w:i/>
          <w:color w:val="1F497D"/>
        </w:rPr>
        <w:t>3000 руб</w:t>
      </w:r>
      <w:r w:rsidR="004B2812">
        <w:t xml:space="preserve">., совокупные доходы семьи составляют </w:t>
      </w:r>
      <w:r w:rsidR="004B2812" w:rsidRPr="00B45FA1">
        <w:rPr>
          <w:b/>
          <w:color w:val="FF0000"/>
        </w:rPr>
        <w:t>20 тыс. руб</w:t>
      </w:r>
      <w:r w:rsidR="004B2812">
        <w:t xml:space="preserve">. в месяц. </w:t>
      </w:r>
    </w:p>
    <w:p w:rsidR="00B23B3C" w:rsidRDefault="00B23B3C" w:rsidP="00B23B3C">
      <w:pPr>
        <w:keepNext/>
        <w:widowControl w:val="0"/>
        <w:jc w:val="both"/>
      </w:pPr>
      <w:r>
        <w:t>Соответствующие документы прилагаются</w:t>
      </w:r>
      <w:r w:rsidRPr="002C4B42">
        <w:t xml:space="preserve"> </w:t>
      </w:r>
      <w:r>
        <w:t>(справка о доходах семьи, справка об успеваемости, справка о получаемой стипендии).</w:t>
      </w:r>
    </w:p>
    <w:p w:rsidR="00242015" w:rsidRPr="00B23B3C" w:rsidRDefault="00B23B3C" w:rsidP="00B23B3C">
      <w:proofErr w:type="spellStart"/>
      <w:r>
        <w:t>Ярош</w:t>
      </w:r>
      <w:proofErr w:type="spellEnd"/>
      <w:r>
        <w:t xml:space="preserve"> Д.А., ст.гр. 17-ВТ-2, 10.10.2017</w:t>
      </w:r>
    </w:p>
    <w:sectPr w:rsidR="00242015" w:rsidRPr="00B23B3C" w:rsidSect="002F63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Baltic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510FB7"/>
    <w:multiLevelType w:val="hybridMultilevel"/>
    <w:tmpl w:val="3640BF7A"/>
    <w:lvl w:ilvl="0" w:tplc="CEA8A0C2">
      <w:start w:val="1"/>
      <w:numFmt w:val="decimal"/>
      <w:pStyle w:val="a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attachedTemplate r:id="rId1"/>
  <w:defaultTabStop w:val="708"/>
  <w:characterSpacingControl w:val="doNotCompress"/>
  <w:compat/>
  <w:rsids>
    <w:rsidRoot w:val="006F6FE8"/>
    <w:rsid w:val="00065E1D"/>
    <w:rsid w:val="00110CB9"/>
    <w:rsid w:val="001E54ED"/>
    <w:rsid w:val="00242015"/>
    <w:rsid w:val="002F63A3"/>
    <w:rsid w:val="00307E70"/>
    <w:rsid w:val="004B2812"/>
    <w:rsid w:val="004E45B0"/>
    <w:rsid w:val="00577714"/>
    <w:rsid w:val="005C25E2"/>
    <w:rsid w:val="00681E91"/>
    <w:rsid w:val="006F6FE8"/>
    <w:rsid w:val="007B03EC"/>
    <w:rsid w:val="00811F1E"/>
    <w:rsid w:val="008D3E3D"/>
    <w:rsid w:val="00A54542"/>
    <w:rsid w:val="00B23B3C"/>
    <w:rsid w:val="00DA308C"/>
    <w:rsid w:val="00DD741F"/>
    <w:rsid w:val="00EE6B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firstLine="1440"/>
        <w:jc w:val="righ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2F63A3"/>
  </w:style>
  <w:style w:type="paragraph" w:styleId="1">
    <w:name w:val="heading 1"/>
    <w:basedOn w:val="a0"/>
    <w:next w:val="a0"/>
    <w:link w:val="10"/>
    <w:uiPriority w:val="9"/>
    <w:qFormat/>
    <w:rsid w:val="00B23B3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110CB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Денис"/>
    <w:basedOn w:val="a0"/>
    <w:qFormat/>
    <w:rsid w:val="00242015"/>
    <w:pPr>
      <w:spacing w:before="240" w:after="240"/>
      <w:ind w:firstLine="720"/>
      <w:jc w:val="center"/>
    </w:pPr>
    <w:rPr>
      <w:rFonts w:ascii="Arial" w:hAnsi="Arial"/>
      <w:i/>
      <w:color w:val="000000" w:themeColor="text1"/>
      <w:sz w:val="24"/>
    </w:rPr>
  </w:style>
  <w:style w:type="paragraph" w:customStyle="1" w:styleId="a">
    <w:name w:val="Ярош"/>
    <w:basedOn w:val="a0"/>
    <w:qFormat/>
    <w:rsid w:val="00307E70"/>
    <w:pPr>
      <w:numPr>
        <w:numId w:val="1"/>
      </w:numPr>
      <w:tabs>
        <w:tab w:val="left" w:pos="2835"/>
        <w:tab w:val="left" w:pos="5670"/>
      </w:tabs>
    </w:pPr>
    <w:rPr>
      <w:rFonts w:ascii="Baltica" w:hAnsi="Baltica"/>
      <w:sz w:val="40"/>
    </w:rPr>
  </w:style>
  <w:style w:type="character" w:customStyle="1" w:styleId="10">
    <w:name w:val="Заголовок 1 Знак"/>
    <w:basedOn w:val="a1"/>
    <w:link w:val="1"/>
    <w:uiPriority w:val="9"/>
    <w:rsid w:val="00B23B3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TOC Heading"/>
    <w:basedOn w:val="1"/>
    <w:next w:val="a0"/>
    <w:uiPriority w:val="39"/>
    <w:semiHidden/>
    <w:unhideWhenUsed/>
    <w:qFormat/>
    <w:rsid w:val="00B23B3C"/>
    <w:pPr>
      <w:spacing w:line="276" w:lineRule="auto"/>
      <w:ind w:firstLine="0"/>
      <w:jc w:val="left"/>
      <w:outlineLvl w:val="9"/>
    </w:pPr>
  </w:style>
  <w:style w:type="paragraph" w:styleId="21">
    <w:name w:val="toc 2"/>
    <w:basedOn w:val="a0"/>
    <w:next w:val="a0"/>
    <w:autoRedefine/>
    <w:uiPriority w:val="39"/>
    <w:unhideWhenUsed/>
    <w:qFormat/>
    <w:rsid w:val="00B23B3C"/>
    <w:pPr>
      <w:spacing w:after="100" w:line="276" w:lineRule="auto"/>
      <w:ind w:left="220" w:firstLine="0"/>
      <w:jc w:val="left"/>
    </w:pPr>
    <w:rPr>
      <w:rFonts w:eastAsiaTheme="minorEastAsia"/>
    </w:rPr>
  </w:style>
  <w:style w:type="paragraph" w:styleId="11">
    <w:name w:val="toc 1"/>
    <w:basedOn w:val="a0"/>
    <w:next w:val="a0"/>
    <w:autoRedefine/>
    <w:uiPriority w:val="39"/>
    <w:unhideWhenUsed/>
    <w:qFormat/>
    <w:rsid w:val="00B23B3C"/>
    <w:pPr>
      <w:spacing w:after="100" w:line="276" w:lineRule="auto"/>
      <w:ind w:firstLine="0"/>
      <w:jc w:val="left"/>
    </w:pPr>
    <w:rPr>
      <w:rFonts w:eastAsiaTheme="minorEastAsia"/>
    </w:rPr>
  </w:style>
  <w:style w:type="paragraph" w:styleId="3">
    <w:name w:val="toc 3"/>
    <w:basedOn w:val="a0"/>
    <w:next w:val="a0"/>
    <w:autoRedefine/>
    <w:uiPriority w:val="39"/>
    <w:semiHidden/>
    <w:unhideWhenUsed/>
    <w:qFormat/>
    <w:rsid w:val="00B23B3C"/>
    <w:pPr>
      <w:spacing w:after="100" w:line="276" w:lineRule="auto"/>
      <w:ind w:left="440" w:firstLine="0"/>
      <w:jc w:val="left"/>
    </w:pPr>
    <w:rPr>
      <w:rFonts w:eastAsiaTheme="minorEastAsia"/>
    </w:rPr>
  </w:style>
  <w:style w:type="paragraph" w:styleId="a6">
    <w:name w:val="Balloon Text"/>
    <w:basedOn w:val="a0"/>
    <w:link w:val="a7"/>
    <w:uiPriority w:val="99"/>
    <w:semiHidden/>
    <w:unhideWhenUsed/>
    <w:rsid w:val="00B23B3C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B23B3C"/>
    <w:rPr>
      <w:rFonts w:ascii="Tahoma" w:hAnsi="Tahoma" w:cs="Tahoma"/>
      <w:sz w:val="16"/>
      <w:szCs w:val="16"/>
    </w:rPr>
  </w:style>
  <w:style w:type="paragraph" w:customStyle="1" w:styleId="a8">
    <w:name w:val="Заголовок"/>
    <w:next w:val="a0"/>
    <w:qFormat/>
    <w:rsid w:val="00B23B3C"/>
    <w:pPr>
      <w:spacing w:before="360" w:after="480"/>
      <w:ind w:left="5670" w:firstLine="0"/>
      <w:contextualSpacing/>
    </w:pPr>
    <w:rPr>
      <w:sz w:val="20"/>
    </w:rPr>
  </w:style>
  <w:style w:type="paragraph" w:customStyle="1" w:styleId="a9">
    <w:name w:val="Титул"/>
    <w:next w:val="a0"/>
    <w:qFormat/>
    <w:rsid w:val="00B23B3C"/>
    <w:pPr>
      <w:spacing w:before="360" w:after="480" w:line="360" w:lineRule="auto"/>
      <w:ind w:firstLine="0"/>
      <w:jc w:val="center"/>
    </w:pPr>
    <w:rPr>
      <w:b/>
      <w:caps/>
      <w:sz w:val="28"/>
    </w:rPr>
  </w:style>
  <w:style w:type="character" w:styleId="aa">
    <w:name w:val="Hyperlink"/>
    <w:basedOn w:val="a1"/>
    <w:uiPriority w:val="99"/>
    <w:unhideWhenUsed/>
    <w:rsid w:val="00110CB9"/>
    <w:rPr>
      <w:color w:val="0000FF" w:themeColor="hyperlink"/>
      <w:u w:val="single"/>
    </w:rPr>
  </w:style>
  <w:style w:type="character" w:customStyle="1" w:styleId="20">
    <w:name w:val="Заголовок 2 Знак"/>
    <w:basedOn w:val="a1"/>
    <w:link w:val="2"/>
    <w:uiPriority w:val="9"/>
    <w:rsid w:val="00110C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ixer\Desktop\study\&#1080;&#1085;&#1092;&#1086;&#1088;&#1084;&#1072;&#1090;&#1080;&#1082;&#1072;%20&#1083;&#1072;&#1073;&#1099;\New%20folder\&#1040;&#1083;&#1077;&#1082;&#1089;&#1077;&#1081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EA309FC-9E53-4A3F-9A41-C376E98113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Алексей</Template>
  <TotalTime>21</TotalTime>
  <Pages>3</Pages>
  <Words>325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fiiiixer fiiiixer</dc:creator>
  <cp:lastModifiedBy>fiiiixer fiiiixer</cp:lastModifiedBy>
  <cp:revision>6</cp:revision>
  <dcterms:created xsi:type="dcterms:W3CDTF">2017-10-02T11:52:00Z</dcterms:created>
  <dcterms:modified xsi:type="dcterms:W3CDTF">2017-10-06T06:38:00Z</dcterms:modified>
</cp:coreProperties>
</file>